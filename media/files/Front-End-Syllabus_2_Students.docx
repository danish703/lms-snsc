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3440" w14:textId="1769D5B0" w:rsidR="00645A75" w:rsidRDefault="00223736">
      <w:pPr>
        <w:pStyle w:val="Title"/>
      </w:pPr>
      <w:r>
        <w:t>Front-End Development</w:t>
      </w:r>
      <w:r w:rsidR="00951381">
        <w:t xml:space="preserve"> Course</w:t>
      </w:r>
    </w:p>
    <w:p w14:paraId="59560507" w14:textId="77777777" w:rsidR="00645A75" w:rsidRDefault="004E7800">
      <w:pPr>
        <w:pStyle w:val="Heading2"/>
      </w:pPr>
      <w:sdt>
        <w:sdtPr>
          <w:alias w:val="Description:"/>
          <w:tag w:val="Description:"/>
          <w:id w:val="-1023635109"/>
          <w:placeholder>
            <w:docPart w:val="0057967ECB4B4BA19118B8DDE1C041BC"/>
          </w:placeholder>
          <w:temporary/>
          <w:showingPlcHdr/>
          <w15:appearance w15:val="hidden"/>
        </w:sdtPr>
        <w:sdtEndPr/>
        <w:sdtContent>
          <w:r w:rsidR="0059569D">
            <w:t>Description</w:t>
          </w:r>
        </w:sdtContent>
      </w:sdt>
    </w:p>
    <w:p w14:paraId="3FCB2E7C" w14:textId="262D5614" w:rsidR="00D13E6D" w:rsidRDefault="00D13E6D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 w:rsidRPr="00D13E6D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Front-end and back-end are terms used to characterize program interfaces and services relative to the initial user of these interfaces and services. (The "user" may be a human being or a program.) A "front-end" </w:t>
      </w:r>
      <w:r w:rsidR="00D23331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application</w:t>
      </w:r>
      <w:r w:rsidR="00D23331" w:rsidRPr="00D13E6D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</w:t>
      </w:r>
      <w:r w:rsidRPr="00D13E6D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is one that application users interact with directly. A "back-end" application or program serves indirectly in support of the front-end services, usually by being closer to the required resource or having the capability to communicate with the required resource. The back-end application may interact directly with the front-end or, perhaps more typically, is a program called from an intermediate program that mediates front-end and back-end activities.</w:t>
      </w:r>
    </w:p>
    <w:p w14:paraId="61E2CCA0" w14:textId="7132D6D0" w:rsidR="00645A75" w:rsidRDefault="004E7800">
      <w:pPr>
        <w:pStyle w:val="Heading2"/>
      </w:pPr>
      <w:sdt>
        <w:sdtPr>
          <w:alias w:val="Expectations and goals:"/>
          <w:tag w:val="Expectations and goals:"/>
          <w:id w:val="-695932907"/>
          <w:placeholder>
            <w:docPart w:val="DADE02366E1C4D4CBD9E06A2A64D0F8E"/>
          </w:placeholder>
          <w:temporary/>
          <w:showingPlcHdr/>
          <w15:appearance w15:val="hidden"/>
        </w:sdtPr>
        <w:sdtEndPr/>
        <w:sdtContent>
          <w:r w:rsidR="008D416A">
            <w:t>Expectations and Goals</w:t>
          </w:r>
        </w:sdtContent>
      </w:sdt>
    </w:p>
    <w:p w14:paraId="4667DBD4" w14:textId="77777777" w:rsidR="006E6C58" w:rsidRPr="006E6C58" w:rsidRDefault="006E6C58" w:rsidP="006E6C58"/>
    <w:p w14:paraId="064AFBD3" w14:textId="49F95711" w:rsidR="00D13E6D" w:rsidRDefault="00D13E6D" w:rsidP="006F6BCF">
      <w:pPr>
        <w:pStyle w:val="ListParagraph"/>
        <w:numPr>
          <w:ilvl w:val="0"/>
          <w:numId w:val="29"/>
        </w:numPr>
      </w:pPr>
      <w:r w:rsidRPr="00223736">
        <w:t>In this class, you’ll learn how to code in HTML and CSS, and then structure, design, and launch your very own personal website!</w:t>
      </w:r>
    </w:p>
    <w:p w14:paraId="7D8E1491" w14:textId="166A5B49" w:rsidR="006F6BCF" w:rsidRDefault="006F6BCF" w:rsidP="006F6BCF">
      <w:pPr>
        <w:pStyle w:val="ListParagraph"/>
        <w:numPr>
          <w:ilvl w:val="0"/>
          <w:numId w:val="29"/>
        </w:numPr>
      </w:pPr>
      <w:r>
        <w:t>You will be able to make your site dynamic and get basic programming knowledge.</w:t>
      </w:r>
    </w:p>
    <w:p w14:paraId="6E84490C" w14:textId="47CC25D2" w:rsidR="00645A75" w:rsidRDefault="004E7800">
      <w:pPr>
        <w:pStyle w:val="Heading1"/>
      </w:pPr>
      <w:sdt>
        <w:sdtPr>
          <w:alias w:val="Course materials:"/>
          <w:tag w:val="Course materials:"/>
          <w:id w:val="-433746381"/>
          <w:placeholder>
            <w:docPart w:val="BFDBB9C9B7944CFC83A57BBA483C0619"/>
          </w:placeholder>
          <w:temporary/>
          <w:showingPlcHdr/>
          <w15:appearance w15:val="hidden"/>
        </w:sdtPr>
        <w:sdtEndPr/>
        <w:sdtContent>
          <w:r w:rsidR="008D416A" w:rsidRPr="004F02EE">
            <w:rPr>
              <w:sz w:val="34"/>
              <w:u w:val="single"/>
            </w:rPr>
            <w:t>Course Materials</w:t>
          </w:r>
        </w:sdtContent>
      </w:sdt>
    </w:p>
    <w:p w14:paraId="7DD3CB24" w14:textId="77777777" w:rsidR="004F02EE" w:rsidRPr="004F02EE" w:rsidRDefault="004F02EE" w:rsidP="004F02EE"/>
    <w:p w14:paraId="63F33F5A" w14:textId="19692E02" w:rsidR="00645A75" w:rsidRDefault="004E7800">
      <w:pPr>
        <w:pStyle w:val="Heading2"/>
      </w:pPr>
      <w:sdt>
        <w:sdtPr>
          <w:alias w:val="Required materials:"/>
          <w:tag w:val="Required materials:"/>
          <w:id w:val="1552115079"/>
          <w:placeholder>
            <w:docPart w:val="1800A6CCD3434F3E868B425AC5DFB727"/>
          </w:placeholder>
          <w:temporary/>
          <w:showingPlcHdr/>
          <w15:appearance w15:val="hidden"/>
        </w:sdtPr>
        <w:sdtEndPr/>
        <w:sdtContent>
          <w:r w:rsidR="008D416A">
            <w:t>Required Materials</w:t>
          </w:r>
        </w:sdtContent>
      </w:sdt>
    </w:p>
    <w:p w14:paraId="7316BBF8" w14:textId="77777777" w:rsidR="006E6C58" w:rsidRPr="006E6C58" w:rsidRDefault="006E6C58" w:rsidP="006E6C58"/>
    <w:p w14:paraId="05D2526A" w14:textId="27DB1CBC" w:rsidR="00645A75" w:rsidRDefault="00D23331">
      <w:r>
        <w:t xml:space="preserve">For this course students are required to have </w:t>
      </w:r>
      <w:r w:rsidR="00471CC9">
        <w:t>followed</w:t>
      </w:r>
      <w:r>
        <w:t xml:space="preserve"> basic materials with them:</w:t>
      </w:r>
    </w:p>
    <w:p w14:paraId="70B06381" w14:textId="1185FE56" w:rsidR="00645A75" w:rsidRDefault="00D23331" w:rsidP="008D416A">
      <w:pPr>
        <w:pStyle w:val="ListBullet"/>
      </w:pPr>
      <w:r>
        <w:t>Personal Computer (Laptops)</w:t>
      </w:r>
    </w:p>
    <w:p w14:paraId="39E63224" w14:textId="32399E6C" w:rsidR="008D416A" w:rsidRPr="008766E9" w:rsidRDefault="00D23331" w:rsidP="008D416A">
      <w:pPr>
        <w:pStyle w:val="ListBullet"/>
        <w:rPr>
          <w:color w:val="00B050"/>
        </w:rPr>
      </w:pPr>
      <w:r>
        <w:t>Text Editor (</w:t>
      </w:r>
      <w:r w:rsidR="00471CC9">
        <w:t>VsCode, Sublime</w:t>
      </w:r>
      <w:r>
        <w:t>)</w:t>
      </w:r>
      <w:r w:rsidR="008766E9">
        <w:t xml:space="preserve"> </w:t>
      </w:r>
      <w:r w:rsidR="008766E9" w:rsidRPr="008766E9">
        <w:rPr>
          <w:color w:val="00B050"/>
        </w:rPr>
        <w:t>Recommended</w:t>
      </w:r>
    </w:p>
    <w:p w14:paraId="00E8DB2B" w14:textId="5BE65B9A" w:rsidR="00471CC9" w:rsidRDefault="00471CC9" w:rsidP="008D416A">
      <w:pPr>
        <w:pStyle w:val="ListBullet"/>
      </w:pPr>
      <w:r>
        <w:t>Operating Software (Windows, Linux)</w:t>
      </w:r>
      <w:r w:rsidR="008766E9">
        <w:t xml:space="preserve"> </w:t>
      </w:r>
      <w:r w:rsidR="008766E9" w:rsidRPr="008766E9">
        <w:rPr>
          <w:color w:val="00B050"/>
        </w:rPr>
        <w:t>Recommended</w:t>
      </w:r>
    </w:p>
    <w:p w14:paraId="68FBFA03" w14:textId="41252CD3" w:rsidR="00471CC9" w:rsidRPr="004F02EE" w:rsidRDefault="00471CC9" w:rsidP="008D416A">
      <w:pPr>
        <w:pStyle w:val="ListBullet"/>
      </w:pPr>
      <w:r>
        <w:t>Modern Browser (Chrome, Firefox)</w:t>
      </w:r>
      <w:r w:rsidR="008766E9">
        <w:t xml:space="preserve"> </w:t>
      </w:r>
      <w:r w:rsidR="008766E9" w:rsidRPr="008766E9">
        <w:rPr>
          <w:color w:val="00B050"/>
        </w:rPr>
        <w:t>Recommended</w:t>
      </w:r>
    </w:p>
    <w:p w14:paraId="4A356129" w14:textId="77777777" w:rsidR="004F02EE" w:rsidRDefault="004F02EE" w:rsidP="004F02EE">
      <w:pPr>
        <w:pStyle w:val="ListBullet"/>
        <w:numPr>
          <w:ilvl w:val="0"/>
          <w:numId w:val="0"/>
        </w:numPr>
      </w:pPr>
    </w:p>
    <w:p w14:paraId="4F1E66AB" w14:textId="4A36109B" w:rsidR="00645A75" w:rsidRDefault="004E7800">
      <w:pPr>
        <w:pStyle w:val="Heading2"/>
      </w:pPr>
      <w:sdt>
        <w:sdtPr>
          <w:alias w:val="Optional materials:"/>
          <w:tag w:val="Optional materials:"/>
          <w:id w:val="1067765480"/>
          <w:placeholder>
            <w:docPart w:val="2AFB63965EB44C5D9A4E1676A863491C"/>
          </w:placeholder>
          <w:temporary/>
          <w:showingPlcHdr/>
          <w15:appearance w15:val="hidden"/>
        </w:sdtPr>
        <w:sdtEndPr/>
        <w:sdtContent>
          <w:r w:rsidR="008D416A">
            <w:t>Optional Materials</w:t>
          </w:r>
        </w:sdtContent>
      </w:sdt>
    </w:p>
    <w:p w14:paraId="1727D95C" w14:textId="77777777" w:rsidR="006E6C58" w:rsidRPr="006E6C58" w:rsidRDefault="006E6C58" w:rsidP="006E6C58"/>
    <w:p w14:paraId="4628C458" w14:textId="53F3979E" w:rsidR="0049312D" w:rsidRDefault="0049312D" w:rsidP="0049312D">
      <w:pPr>
        <w:pStyle w:val="ListBullet"/>
      </w:pPr>
      <w:r>
        <w:t>Basic Designing ability (Photoshop, Illustrator)</w:t>
      </w:r>
    </w:p>
    <w:p w14:paraId="430C6BE7" w14:textId="20325CA0" w:rsidR="0049312D" w:rsidRDefault="0049312D" w:rsidP="0049312D">
      <w:pPr>
        <w:pStyle w:val="ListBullet"/>
      </w:pPr>
      <w:r>
        <w:t>Basic coding knowledge (Any Programming Language)</w:t>
      </w:r>
    </w:p>
    <w:p w14:paraId="5A3F03AA" w14:textId="70137FE7" w:rsidR="00645A75" w:rsidRDefault="0049312D" w:rsidP="006E6C58">
      <w:pPr>
        <w:pStyle w:val="ListBullet"/>
      </w:pPr>
      <w:r>
        <w:t>Internet availability at Home.</w:t>
      </w:r>
    </w:p>
    <w:p w14:paraId="371EA1F3" w14:textId="2D37C9CF" w:rsidR="006E6C58" w:rsidRDefault="006E6C58" w:rsidP="006E6C58">
      <w:pPr>
        <w:pStyle w:val="ListBullet"/>
        <w:numPr>
          <w:ilvl w:val="0"/>
          <w:numId w:val="0"/>
        </w:numPr>
        <w:ind w:left="144" w:hanging="144"/>
      </w:pPr>
    </w:p>
    <w:p w14:paraId="5045DE91" w14:textId="23784EBF" w:rsidR="006E6C58" w:rsidRDefault="006E6C58" w:rsidP="006E6C58">
      <w:pPr>
        <w:pStyle w:val="ListBullet"/>
        <w:numPr>
          <w:ilvl w:val="0"/>
          <w:numId w:val="0"/>
        </w:numPr>
        <w:ind w:left="144" w:hanging="144"/>
      </w:pPr>
    </w:p>
    <w:p w14:paraId="5971C8B5" w14:textId="7D2DA0FD" w:rsidR="006E6C58" w:rsidRDefault="006E6C58" w:rsidP="006E6C58">
      <w:pPr>
        <w:pStyle w:val="ListBullet"/>
        <w:numPr>
          <w:ilvl w:val="0"/>
          <w:numId w:val="0"/>
        </w:numPr>
        <w:ind w:left="144" w:hanging="144"/>
      </w:pPr>
    </w:p>
    <w:p w14:paraId="5A8616ED" w14:textId="652A563D" w:rsidR="006E6C58" w:rsidRDefault="006E6C58" w:rsidP="006E6C58">
      <w:pPr>
        <w:pStyle w:val="ListBullet"/>
        <w:numPr>
          <w:ilvl w:val="0"/>
          <w:numId w:val="0"/>
        </w:numPr>
        <w:ind w:left="144" w:hanging="144"/>
      </w:pPr>
    </w:p>
    <w:p w14:paraId="243B61B1" w14:textId="151F7CA0" w:rsidR="006E6C58" w:rsidRDefault="006E6C58" w:rsidP="006E6C58">
      <w:pPr>
        <w:pStyle w:val="ListBullet"/>
        <w:numPr>
          <w:ilvl w:val="0"/>
          <w:numId w:val="0"/>
        </w:numPr>
        <w:ind w:left="144" w:hanging="144"/>
      </w:pPr>
    </w:p>
    <w:p w14:paraId="73FCB7E0" w14:textId="4126FD98" w:rsidR="006E6C58" w:rsidRDefault="006E6C58" w:rsidP="006E6C58">
      <w:pPr>
        <w:pStyle w:val="ListBullet"/>
        <w:numPr>
          <w:ilvl w:val="0"/>
          <w:numId w:val="0"/>
        </w:numPr>
        <w:ind w:left="144" w:hanging="144"/>
      </w:pPr>
    </w:p>
    <w:p w14:paraId="0FDB7561" w14:textId="77777777" w:rsidR="006E6C58" w:rsidRDefault="006E6C58" w:rsidP="006E6C58">
      <w:pPr>
        <w:pStyle w:val="ListBullet"/>
        <w:numPr>
          <w:ilvl w:val="0"/>
          <w:numId w:val="0"/>
        </w:numPr>
        <w:ind w:left="144" w:hanging="144"/>
      </w:pPr>
    </w:p>
    <w:p w14:paraId="4E9D08B4" w14:textId="77777777" w:rsidR="00056B8E" w:rsidRPr="00056B8E" w:rsidRDefault="00056B8E" w:rsidP="00056B8E"/>
    <w:p w14:paraId="02ED0E48" w14:textId="77777777" w:rsidR="00056B8E" w:rsidRDefault="00056B8E"/>
    <w:p w14:paraId="3CE5DCEF" w14:textId="317A0C1F" w:rsidR="00F233A6" w:rsidRDefault="00F233A6">
      <w:pPr>
        <w:pStyle w:val="Heading1"/>
      </w:pPr>
    </w:p>
    <w:p w14:paraId="322FD495" w14:textId="6FFB315E" w:rsidR="00F82505" w:rsidRDefault="00F82505" w:rsidP="00F82505"/>
    <w:p w14:paraId="12A1C9CE" w14:textId="77777777" w:rsidR="00F82505" w:rsidRPr="00F82505" w:rsidRDefault="00F82505" w:rsidP="00F82505"/>
    <w:p w14:paraId="704DD35E" w14:textId="1D5ABBDD" w:rsidR="00645A75" w:rsidRDefault="004E7800" w:rsidP="00202000">
      <w:pPr>
        <w:pStyle w:val="Heading1"/>
        <w:jc w:val="center"/>
      </w:pPr>
      <w:sdt>
        <w:sdtPr>
          <w:alias w:val="Course schedule:"/>
          <w:tag w:val="Course schedule:"/>
          <w:id w:val="762876812"/>
          <w:placeholder>
            <w:docPart w:val="A26A1B26FDD342F2BBD8F164CBD6B203"/>
          </w:placeholder>
          <w:temporary/>
          <w:showingPlcHdr/>
          <w15:appearance w15:val="hidden"/>
        </w:sdtPr>
        <w:sdtEndPr/>
        <w:sdtContent>
          <w:r w:rsidR="00B96BA5" w:rsidRPr="0080096C">
            <w:rPr>
              <w:sz w:val="48"/>
            </w:rPr>
            <w:t xml:space="preserve">Course Schedule </w:t>
          </w:r>
        </w:sdtContent>
      </w:sdt>
    </w:p>
    <w:p w14:paraId="54821489" w14:textId="77777777" w:rsidR="00F233A6" w:rsidRPr="00F233A6" w:rsidRDefault="00F233A6" w:rsidP="00F233A6"/>
    <w:tbl>
      <w:tblPr>
        <w:tblStyle w:val="SyllabusTable-withBorders"/>
        <w:tblW w:w="8468" w:type="dxa"/>
        <w:tblLayout w:type="fixed"/>
        <w:tblLook w:val="04A0" w:firstRow="1" w:lastRow="0" w:firstColumn="1" w:lastColumn="0" w:noHBand="0" w:noVBand="1"/>
        <w:tblDescription w:val="Course schedule information table contains Week, Topic, Reading reference, and Exercises"/>
      </w:tblPr>
      <w:tblGrid>
        <w:gridCol w:w="2610"/>
        <w:gridCol w:w="5858"/>
      </w:tblGrid>
      <w:tr w:rsidR="004F02EE" w14:paraId="4FC9B048" w14:textId="77777777" w:rsidTr="004F0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tblHeader/>
        </w:trPr>
        <w:sdt>
          <w:sdtPr>
            <w:alias w:val="Topic:"/>
            <w:tag w:val="Topic:"/>
            <w:id w:val="1353765954"/>
            <w:placeholder>
              <w:docPart w:val="8C2FA36234BC4644B45AF0328127E007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0" w:type="dxa"/>
              </w:tcPr>
              <w:p w14:paraId="06790A12" w14:textId="77777777" w:rsidR="004F02EE" w:rsidRDefault="004F02EE">
                <w:r>
                  <w:t>Topic</w:t>
                </w:r>
              </w:p>
            </w:tc>
          </w:sdtContent>
        </w:sdt>
        <w:sdt>
          <w:sdtPr>
            <w:alias w:val="Reading:"/>
            <w:tag w:val="Reading:"/>
            <w:id w:val="588116999"/>
            <w:placeholder>
              <w:docPart w:val="26088BF80D414E48AD3955A2D8100F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58" w:type="dxa"/>
              </w:tcPr>
              <w:p w14:paraId="6C83FA3A" w14:textId="77777777" w:rsidR="004F02EE" w:rsidRDefault="004F02E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Reading</w:t>
                </w:r>
              </w:p>
            </w:tc>
          </w:sdtContent>
        </w:sdt>
      </w:tr>
      <w:tr w:rsidR="004F02EE" w14:paraId="42C64DB2" w14:textId="77777777" w:rsidTr="004F02E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2CA7DD9" w14:textId="6EF0FDFC" w:rsidR="004F02EE" w:rsidRPr="00EE45B5" w:rsidRDefault="004F02EE">
            <w:pPr>
              <w:rPr>
                <w:color w:val="auto"/>
                <w:sz w:val="32"/>
              </w:rPr>
            </w:pPr>
            <w:r w:rsidRPr="00EE45B5">
              <w:rPr>
                <w:color w:val="auto"/>
                <w:sz w:val="32"/>
              </w:rPr>
              <w:t>HTML 5</w:t>
            </w:r>
          </w:p>
        </w:tc>
        <w:tc>
          <w:tcPr>
            <w:tcW w:w="5858" w:type="dxa"/>
          </w:tcPr>
          <w:p w14:paraId="0BC8AB8E" w14:textId="77777777" w:rsidR="004F02EE" w:rsidRPr="00F233A6" w:rsidRDefault="004F02EE" w:rsidP="00F233A6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33A6">
              <w:rPr>
                <w:sz w:val="28"/>
              </w:rPr>
              <w:t>Introduction to HTML</w:t>
            </w:r>
          </w:p>
          <w:p w14:paraId="422733DF" w14:textId="77777777" w:rsidR="004F02EE" w:rsidRPr="00F233A6" w:rsidRDefault="004F02EE" w:rsidP="00F233A6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33A6">
              <w:rPr>
                <w:sz w:val="28"/>
              </w:rPr>
              <w:t>All About HTML Tags</w:t>
            </w:r>
          </w:p>
          <w:p w14:paraId="6F407ED4" w14:textId="77777777" w:rsidR="004F02EE" w:rsidRPr="00F233A6" w:rsidRDefault="004F02EE" w:rsidP="00F233A6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33A6">
              <w:rPr>
                <w:sz w:val="28"/>
              </w:rPr>
              <w:t>Making Ordered and Unordered Lists</w:t>
            </w:r>
          </w:p>
          <w:p w14:paraId="2D7AE862" w14:textId="77777777" w:rsidR="004F02EE" w:rsidRPr="00F233A6" w:rsidRDefault="004F02EE" w:rsidP="00F233A6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33A6">
              <w:rPr>
                <w:sz w:val="28"/>
              </w:rPr>
              <w:t>Images, Attributes and Lists</w:t>
            </w:r>
          </w:p>
          <w:p w14:paraId="64E82BE9" w14:textId="77777777" w:rsidR="004F02EE" w:rsidRPr="00F233A6" w:rsidRDefault="004F02EE" w:rsidP="00F233A6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33A6">
              <w:rPr>
                <w:sz w:val="28"/>
              </w:rPr>
              <w:t>Organizing HTML with Divs and HTML 5</w:t>
            </w:r>
          </w:p>
          <w:p w14:paraId="7AECDC42" w14:textId="77777777" w:rsidR="004F02EE" w:rsidRPr="00F233A6" w:rsidRDefault="004F02EE" w:rsidP="00F233A6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33A6">
              <w:rPr>
                <w:sz w:val="28"/>
              </w:rPr>
              <w:t>Embedding Objects with Iframe</w:t>
            </w:r>
          </w:p>
          <w:p w14:paraId="24AB18A9" w14:textId="77777777" w:rsidR="004F02EE" w:rsidRPr="00F233A6" w:rsidRDefault="004F02EE" w:rsidP="00F233A6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33A6">
              <w:rPr>
                <w:sz w:val="28"/>
              </w:rPr>
              <w:t>Head Body and Meta Tags</w:t>
            </w:r>
          </w:p>
          <w:p w14:paraId="3D4ADA54" w14:textId="459CA651" w:rsidR="004F02EE" w:rsidRDefault="004F02EE" w:rsidP="00F233A6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3A6">
              <w:rPr>
                <w:sz w:val="28"/>
              </w:rPr>
              <w:t>HTML best Practices</w:t>
            </w:r>
          </w:p>
        </w:tc>
      </w:tr>
      <w:tr w:rsidR="004F02EE" w14:paraId="6631831B" w14:textId="77777777" w:rsidTr="004F02EE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EAEC0BE" w14:textId="15F077A0" w:rsidR="004F02EE" w:rsidRPr="00EE45B5" w:rsidRDefault="004F02EE">
            <w:pPr>
              <w:rPr>
                <w:color w:val="auto"/>
                <w:sz w:val="32"/>
              </w:rPr>
            </w:pPr>
            <w:r w:rsidRPr="00EE45B5">
              <w:rPr>
                <w:color w:val="auto"/>
                <w:sz w:val="32"/>
              </w:rPr>
              <w:t>CSS 3</w:t>
            </w:r>
          </w:p>
        </w:tc>
        <w:tc>
          <w:tcPr>
            <w:tcW w:w="5858" w:type="dxa"/>
          </w:tcPr>
          <w:p w14:paraId="279563D4" w14:textId="77777777" w:rsidR="004F02EE" w:rsidRPr="00F233A6" w:rsidRDefault="004F02EE" w:rsidP="00F233A6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33A6">
              <w:rPr>
                <w:sz w:val="28"/>
              </w:rPr>
              <w:t>Introduction to CSS</w:t>
            </w:r>
          </w:p>
          <w:p w14:paraId="7CA7040C" w14:textId="77777777" w:rsidR="004F02EE" w:rsidRPr="00F233A6" w:rsidRDefault="004F02EE" w:rsidP="00F233A6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33A6">
              <w:rPr>
                <w:sz w:val="28"/>
              </w:rPr>
              <w:t xml:space="preserve">Styling Text and other HTML elements </w:t>
            </w:r>
          </w:p>
          <w:p w14:paraId="1F56F305" w14:textId="77777777" w:rsidR="004F02EE" w:rsidRPr="00F233A6" w:rsidRDefault="004F02EE" w:rsidP="00F233A6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33A6">
              <w:rPr>
                <w:sz w:val="28"/>
              </w:rPr>
              <w:t>Font Files and Web Fonts</w:t>
            </w:r>
          </w:p>
          <w:p w14:paraId="311753DE" w14:textId="77777777" w:rsidR="004F02EE" w:rsidRPr="00F233A6" w:rsidRDefault="004F02EE" w:rsidP="00F233A6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33A6">
              <w:rPr>
                <w:sz w:val="28"/>
              </w:rPr>
              <w:t>Backgrounds, Colors and Colors</w:t>
            </w:r>
          </w:p>
          <w:p w14:paraId="436F75CE" w14:textId="77777777" w:rsidR="004F02EE" w:rsidRPr="00F233A6" w:rsidRDefault="004F02EE" w:rsidP="00F233A6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33A6">
              <w:rPr>
                <w:sz w:val="28"/>
              </w:rPr>
              <w:t>Height, Width and Box model</w:t>
            </w:r>
          </w:p>
          <w:p w14:paraId="00740217" w14:textId="77777777" w:rsidR="004F02EE" w:rsidRPr="00F233A6" w:rsidRDefault="004F02EE" w:rsidP="00F233A6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33A6">
              <w:rPr>
                <w:sz w:val="28"/>
              </w:rPr>
              <w:t>Differentiating between Elements: Classes and IDs!</w:t>
            </w:r>
          </w:p>
          <w:p w14:paraId="312506BA" w14:textId="2B94CF6C" w:rsidR="004F02EE" w:rsidRDefault="004F02EE" w:rsidP="00F233A6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3A6">
              <w:rPr>
                <w:sz w:val="28"/>
              </w:rPr>
              <w:t>Layout and Floating</w:t>
            </w:r>
          </w:p>
        </w:tc>
      </w:tr>
    </w:tbl>
    <w:p w14:paraId="2771C6BF" w14:textId="77777777" w:rsidR="00C13C8B" w:rsidRDefault="00C13C8B" w:rsidP="00D94DAE">
      <w:pPr>
        <w:sectPr w:rsidR="00C13C8B" w:rsidSect="00F82505">
          <w:footerReference w:type="default" r:id="rId8"/>
          <w:pgSz w:w="11906" w:h="16838" w:code="9"/>
          <w:pgMar w:top="864" w:right="1008" w:bottom="1152" w:left="1008" w:header="720" w:footer="864" w:gutter="0"/>
          <w:cols w:space="720"/>
          <w:docGrid w:linePitch="360"/>
        </w:sectPr>
      </w:pPr>
    </w:p>
    <w:tbl>
      <w:tblPr>
        <w:tblStyle w:val="SyllabusTable-withBorders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C13C8B" w14:paraId="780D4F43" w14:textId="77777777" w:rsidTr="00C13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5059FA0" w14:textId="71E0C700" w:rsidR="00C13C8B" w:rsidRDefault="00C13C8B" w:rsidP="00D94DAE">
            <w:r>
              <w:lastRenderedPageBreak/>
              <w:t>Topics</w:t>
            </w:r>
          </w:p>
        </w:tc>
        <w:tc>
          <w:tcPr>
            <w:tcW w:w="4945" w:type="dxa"/>
          </w:tcPr>
          <w:p w14:paraId="53C9995C" w14:textId="5F8A01A4" w:rsidR="00C13C8B" w:rsidRDefault="00C13C8B" w:rsidP="00D94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Readings</w:t>
            </w:r>
          </w:p>
        </w:tc>
      </w:tr>
      <w:tr w:rsidR="00C13C8B" w14:paraId="7A23BB07" w14:textId="77777777" w:rsidTr="00C1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1A6AC4F" w14:textId="2D24650B" w:rsidR="00C13C8B" w:rsidRPr="000E7AD5" w:rsidRDefault="00C13C8B" w:rsidP="00D94DAE">
            <w:pPr>
              <w:rPr>
                <w:sz w:val="32"/>
                <w:szCs w:val="32"/>
              </w:rPr>
            </w:pPr>
            <w:r w:rsidRPr="000E7AD5">
              <w:rPr>
                <w:sz w:val="32"/>
                <w:szCs w:val="32"/>
              </w:rPr>
              <w:t>Responsive Web Development</w:t>
            </w:r>
          </w:p>
        </w:tc>
        <w:tc>
          <w:tcPr>
            <w:tcW w:w="4945" w:type="dxa"/>
          </w:tcPr>
          <w:p w14:paraId="2C5F442C" w14:textId="77777777" w:rsidR="00C13C8B" w:rsidRPr="00C13C8B" w:rsidRDefault="00C13C8B" w:rsidP="000E7AD5">
            <w:pPr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Introduction to Mobile First</w:t>
            </w:r>
          </w:p>
          <w:p w14:paraId="5DC71689" w14:textId="77777777" w:rsidR="00C13C8B" w:rsidRPr="00C13C8B" w:rsidRDefault="00C13C8B" w:rsidP="000E7AD5">
            <w:pPr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Structuring your Files (File Naming Cheat sheet)</w:t>
            </w:r>
          </w:p>
          <w:p w14:paraId="39B87BB5" w14:textId="77777777" w:rsidR="00C13C8B" w:rsidRPr="00C13C8B" w:rsidRDefault="00C13C8B" w:rsidP="000E7AD5">
            <w:pPr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Working with Browser Inspector</w:t>
            </w:r>
          </w:p>
          <w:p w14:paraId="756EA4D8" w14:textId="77777777" w:rsidR="00C13C8B" w:rsidRPr="00C13C8B" w:rsidRDefault="00C13C8B" w:rsidP="000E7AD5">
            <w:pPr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Adding Media Queries to your project</w:t>
            </w:r>
          </w:p>
          <w:p w14:paraId="30B6E75C" w14:textId="77777777" w:rsidR="00C13C8B" w:rsidRPr="00C13C8B" w:rsidRDefault="00C13C8B" w:rsidP="000E7AD5">
            <w:pPr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Setting Up Breakpoints</w:t>
            </w:r>
          </w:p>
          <w:p w14:paraId="622D2CFC" w14:textId="73D675AE" w:rsidR="00C13C8B" w:rsidRPr="000E7AD5" w:rsidRDefault="00C13C8B" w:rsidP="000E7A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AD5">
              <w:rPr>
                <w:sz w:val="28"/>
                <w:szCs w:val="28"/>
              </w:rPr>
              <w:t>Responsive Typography &amp; Google web Fonts</w:t>
            </w:r>
          </w:p>
        </w:tc>
      </w:tr>
      <w:tr w:rsidR="00C13C8B" w14:paraId="62291D72" w14:textId="77777777" w:rsidTr="00C1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7CAE292" w14:textId="3BED5B1C" w:rsidR="00C13C8B" w:rsidRPr="000E7AD5" w:rsidRDefault="00C13C8B" w:rsidP="00D94DAE">
            <w:pPr>
              <w:rPr>
                <w:sz w:val="32"/>
                <w:szCs w:val="32"/>
              </w:rPr>
            </w:pPr>
            <w:r w:rsidRPr="000E7AD5">
              <w:rPr>
                <w:sz w:val="32"/>
                <w:szCs w:val="32"/>
              </w:rPr>
              <w:t>Responsive Flow</w:t>
            </w:r>
          </w:p>
        </w:tc>
        <w:tc>
          <w:tcPr>
            <w:tcW w:w="4945" w:type="dxa"/>
          </w:tcPr>
          <w:p w14:paraId="2FDE6A40" w14:textId="77777777" w:rsidR="00C13C8B" w:rsidRPr="00C13C8B" w:rsidRDefault="00C13C8B" w:rsidP="000E7AD5">
            <w:pPr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Getting Started with Boilerplate</w:t>
            </w:r>
          </w:p>
          <w:p w14:paraId="029ED845" w14:textId="77777777" w:rsidR="00C13C8B" w:rsidRPr="00C13C8B" w:rsidRDefault="00C13C8B" w:rsidP="000E7AD5">
            <w:pPr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Making Your Project Fluid</w:t>
            </w:r>
          </w:p>
          <w:p w14:paraId="22DB7954" w14:textId="77777777" w:rsidR="00C13C8B" w:rsidRPr="00C13C8B" w:rsidRDefault="00C13C8B" w:rsidP="000E7AD5">
            <w:pPr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Responsive Grids in Action</w:t>
            </w:r>
          </w:p>
          <w:p w14:paraId="58CA5013" w14:textId="77777777" w:rsidR="00C13C8B" w:rsidRPr="00C13C8B" w:rsidRDefault="00C13C8B" w:rsidP="000E7AD5">
            <w:pPr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Coding your Style Titles</w:t>
            </w:r>
          </w:p>
          <w:p w14:paraId="646EE176" w14:textId="77777777" w:rsidR="00C13C8B" w:rsidRPr="00C13C8B" w:rsidRDefault="00C13C8B" w:rsidP="000E7AD5">
            <w:pPr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Adding responsive images</w:t>
            </w:r>
          </w:p>
          <w:p w14:paraId="0CCC4FAD" w14:textId="77777777" w:rsidR="00C13C8B" w:rsidRPr="00C13C8B" w:rsidRDefault="00C13C8B" w:rsidP="000E7AD5">
            <w:pPr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Responsive iframes</w:t>
            </w:r>
          </w:p>
          <w:p w14:paraId="4D62CB96" w14:textId="1519513A" w:rsidR="00C13C8B" w:rsidRPr="000E7AD5" w:rsidRDefault="00C13C8B" w:rsidP="000E7A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AD5">
              <w:rPr>
                <w:sz w:val="28"/>
                <w:szCs w:val="28"/>
              </w:rPr>
              <w:t>Intro to Icon Fonts and Font Awesome</w:t>
            </w:r>
          </w:p>
        </w:tc>
      </w:tr>
      <w:tr w:rsidR="00C13C8B" w14:paraId="7C41D44C" w14:textId="77777777" w:rsidTr="00C1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C66B182" w14:textId="1ED96F32" w:rsidR="00C13C8B" w:rsidRPr="000E7AD5" w:rsidRDefault="00C13C8B" w:rsidP="00D94DAE">
            <w:pPr>
              <w:rPr>
                <w:sz w:val="32"/>
                <w:szCs w:val="32"/>
              </w:rPr>
            </w:pPr>
            <w:r w:rsidRPr="000E7AD5">
              <w:rPr>
                <w:sz w:val="32"/>
                <w:szCs w:val="32"/>
              </w:rPr>
              <w:t>Final Touch</w:t>
            </w:r>
          </w:p>
        </w:tc>
        <w:tc>
          <w:tcPr>
            <w:tcW w:w="4945" w:type="dxa"/>
          </w:tcPr>
          <w:p w14:paraId="65AC0A57" w14:textId="77777777" w:rsidR="00C13C8B" w:rsidRPr="00C13C8B" w:rsidRDefault="00C13C8B" w:rsidP="000E7AD5">
            <w:pPr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Finishing your Project</w:t>
            </w:r>
          </w:p>
          <w:p w14:paraId="14159495" w14:textId="77777777" w:rsidR="00C13C8B" w:rsidRPr="00C13C8B" w:rsidRDefault="00C13C8B" w:rsidP="000E7AD5">
            <w:pPr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Testing your Website</w:t>
            </w:r>
          </w:p>
          <w:p w14:paraId="1AF1DDF7" w14:textId="77777777" w:rsidR="00C13C8B" w:rsidRPr="00C13C8B" w:rsidRDefault="00C13C8B" w:rsidP="000E7AD5">
            <w:pPr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Introduction to Flexbox</w:t>
            </w:r>
          </w:p>
          <w:p w14:paraId="4BDD0B4C" w14:textId="77777777" w:rsidR="00C13C8B" w:rsidRPr="00C13C8B" w:rsidRDefault="00C13C8B" w:rsidP="000E7AD5">
            <w:pPr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Introduction to Flexbox Grids</w:t>
            </w:r>
          </w:p>
          <w:p w14:paraId="7A072FC8" w14:textId="77777777" w:rsidR="00C13C8B" w:rsidRPr="00C13C8B" w:rsidRDefault="00C13C8B" w:rsidP="000E7AD5">
            <w:pPr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3C8B">
              <w:rPr>
                <w:sz w:val="28"/>
                <w:szCs w:val="28"/>
              </w:rPr>
              <w:t>Using Flexbox Layouts</w:t>
            </w:r>
          </w:p>
          <w:p w14:paraId="7AB49194" w14:textId="77777777" w:rsidR="00C13C8B" w:rsidRPr="000E7AD5" w:rsidRDefault="00C13C8B" w:rsidP="000E7A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E7AD5" w14:paraId="55E926B0" w14:textId="77777777" w:rsidTr="00C1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32731AE" w14:textId="587E9C0B" w:rsidR="000E7AD5" w:rsidRPr="000E7AD5" w:rsidRDefault="005F37AF" w:rsidP="000E7A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Bootstrap</w:t>
            </w:r>
            <w:bookmarkStart w:id="0" w:name="_GoBack"/>
            <w:bookmarkEnd w:id="0"/>
          </w:p>
        </w:tc>
        <w:tc>
          <w:tcPr>
            <w:tcW w:w="4945" w:type="dxa"/>
          </w:tcPr>
          <w:p w14:paraId="31A9B09C" w14:textId="7DA7F790" w:rsidR="000E7AD5" w:rsidRPr="00C13C8B" w:rsidRDefault="000E7AD5" w:rsidP="000E7A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AD5">
              <w:rPr>
                <w:sz w:val="28"/>
              </w:rPr>
              <w:t>Introduction to Bootstrap</w:t>
            </w:r>
          </w:p>
        </w:tc>
      </w:tr>
    </w:tbl>
    <w:p w14:paraId="6811F8E2" w14:textId="77777777" w:rsidR="003C322A" w:rsidRDefault="003C322A" w:rsidP="00D94DAE">
      <w:pPr>
        <w:sectPr w:rsidR="003C322A" w:rsidSect="00F82505">
          <w:pgSz w:w="11906" w:h="16838" w:code="9"/>
          <w:pgMar w:top="864" w:right="1008" w:bottom="1152" w:left="1008" w:header="720" w:footer="864" w:gutter="0"/>
          <w:cols w:space="720"/>
          <w:docGrid w:linePitch="360"/>
        </w:sectPr>
      </w:pPr>
    </w:p>
    <w:tbl>
      <w:tblPr>
        <w:tblStyle w:val="SyllabusTable-withBorders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C322A" w14:paraId="7BC36CDD" w14:textId="77777777" w:rsidTr="003C3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25C6B02" w14:textId="163DAC45" w:rsidR="003C322A" w:rsidRDefault="003C322A" w:rsidP="00D94DAE">
            <w:r>
              <w:lastRenderedPageBreak/>
              <w:t>Topics</w:t>
            </w:r>
          </w:p>
        </w:tc>
        <w:tc>
          <w:tcPr>
            <w:tcW w:w="4945" w:type="dxa"/>
          </w:tcPr>
          <w:p w14:paraId="1E81FC94" w14:textId="1747833F" w:rsidR="003C322A" w:rsidRDefault="003C322A" w:rsidP="00D94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Readings</w:t>
            </w:r>
          </w:p>
        </w:tc>
      </w:tr>
      <w:tr w:rsidR="003C322A" w14:paraId="4FF61CAB" w14:textId="77777777" w:rsidTr="003C3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33455D8" w14:textId="6F3942F1" w:rsidR="003C322A" w:rsidRDefault="003C322A" w:rsidP="003C322A">
            <w:r w:rsidRPr="00926BEE">
              <w:rPr>
                <w:sz w:val="32"/>
              </w:rPr>
              <w:t>JavaScript</w:t>
            </w:r>
          </w:p>
        </w:tc>
        <w:tc>
          <w:tcPr>
            <w:tcW w:w="4945" w:type="dxa"/>
          </w:tcPr>
          <w:p w14:paraId="710B9E7C" w14:textId="506363D7" w:rsidR="002D56EE" w:rsidRDefault="002D56EE" w:rsidP="003C322A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Basic OOPS Concepts</w:t>
            </w:r>
          </w:p>
          <w:p w14:paraId="02CA1044" w14:textId="336627A4" w:rsidR="003C322A" w:rsidRPr="00926BEE" w:rsidRDefault="003C322A" w:rsidP="003C322A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26BEE">
              <w:rPr>
                <w:sz w:val="28"/>
              </w:rPr>
              <w:t>Introduction to JavaScript</w:t>
            </w:r>
          </w:p>
          <w:p w14:paraId="1CDEA5CC" w14:textId="77777777" w:rsidR="003C322A" w:rsidRPr="00926BEE" w:rsidRDefault="003C322A" w:rsidP="003C322A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26BEE">
              <w:rPr>
                <w:sz w:val="28"/>
              </w:rPr>
              <w:t>JavaScript &amp; HTML</w:t>
            </w:r>
          </w:p>
          <w:p w14:paraId="248B3338" w14:textId="77777777" w:rsidR="003C322A" w:rsidRPr="00926BEE" w:rsidRDefault="003C322A" w:rsidP="003C322A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26BEE">
              <w:rPr>
                <w:sz w:val="28"/>
              </w:rPr>
              <w:t>The DOM: Objects in the Browser</w:t>
            </w:r>
          </w:p>
          <w:p w14:paraId="0B38A6FD" w14:textId="77777777" w:rsidR="003C322A" w:rsidRPr="00926BEE" w:rsidRDefault="003C322A" w:rsidP="003C322A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26BEE">
              <w:rPr>
                <w:sz w:val="28"/>
              </w:rPr>
              <w:t>Conditionals &amp; Control Flow</w:t>
            </w:r>
          </w:p>
          <w:p w14:paraId="59CE072D" w14:textId="176B01DE" w:rsidR="003C322A" w:rsidRDefault="003C322A" w:rsidP="003C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E">
              <w:rPr>
                <w:sz w:val="28"/>
              </w:rPr>
              <w:t>Repetitive Code</w:t>
            </w:r>
          </w:p>
        </w:tc>
      </w:tr>
      <w:tr w:rsidR="003C322A" w14:paraId="531A29E5" w14:textId="77777777" w:rsidTr="003C3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FB6A55D" w14:textId="12A8EE4F" w:rsidR="003C322A" w:rsidRDefault="003C322A" w:rsidP="003C322A">
            <w:r w:rsidRPr="00D50C42">
              <w:rPr>
                <w:sz w:val="32"/>
              </w:rPr>
              <w:t>JavaScript Events &amp; Functions</w:t>
            </w:r>
          </w:p>
        </w:tc>
        <w:tc>
          <w:tcPr>
            <w:tcW w:w="4945" w:type="dxa"/>
          </w:tcPr>
          <w:p w14:paraId="75CB17D9" w14:textId="77777777" w:rsidR="003C322A" w:rsidRPr="00D50C42" w:rsidRDefault="003C322A" w:rsidP="003C322A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0C42">
              <w:rPr>
                <w:sz w:val="28"/>
              </w:rPr>
              <w:t>Getting Started with Events</w:t>
            </w:r>
          </w:p>
          <w:p w14:paraId="0B5EE728" w14:textId="77777777" w:rsidR="003C322A" w:rsidRPr="00D50C42" w:rsidRDefault="003C322A" w:rsidP="003C322A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0C42">
              <w:rPr>
                <w:sz w:val="28"/>
              </w:rPr>
              <w:t>User-Triggered Events</w:t>
            </w:r>
          </w:p>
          <w:p w14:paraId="52D69ECE" w14:textId="77777777" w:rsidR="003C322A" w:rsidRPr="00D50C42" w:rsidRDefault="003C322A" w:rsidP="003C322A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0C42">
              <w:rPr>
                <w:sz w:val="28"/>
              </w:rPr>
              <w:t>All about Functions</w:t>
            </w:r>
          </w:p>
          <w:p w14:paraId="0E97244C" w14:textId="77777777" w:rsidR="003C322A" w:rsidRPr="00D50C42" w:rsidRDefault="003C322A" w:rsidP="003C322A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0C42">
              <w:rPr>
                <w:sz w:val="28"/>
              </w:rPr>
              <w:t>The Browser Environment</w:t>
            </w:r>
          </w:p>
          <w:p w14:paraId="57583AD2" w14:textId="77777777" w:rsidR="003C322A" w:rsidRPr="00D50C42" w:rsidRDefault="003C322A" w:rsidP="003C322A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0C42">
              <w:rPr>
                <w:sz w:val="28"/>
              </w:rPr>
              <w:t>Even More Events!</w:t>
            </w:r>
          </w:p>
          <w:p w14:paraId="0CF2A114" w14:textId="77777777" w:rsidR="003C322A" w:rsidRDefault="003C322A" w:rsidP="003C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22A" w14:paraId="2B562A7F" w14:textId="77777777" w:rsidTr="003C3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DC627C9" w14:textId="4803BB2C" w:rsidR="003C322A" w:rsidRDefault="003C322A" w:rsidP="003C322A">
            <w:r w:rsidRPr="00D50C42">
              <w:rPr>
                <w:sz w:val="32"/>
              </w:rPr>
              <w:t>jQuery</w:t>
            </w:r>
          </w:p>
        </w:tc>
        <w:tc>
          <w:tcPr>
            <w:tcW w:w="4945" w:type="dxa"/>
          </w:tcPr>
          <w:p w14:paraId="52305D00" w14:textId="77777777" w:rsidR="003C322A" w:rsidRPr="00D50C42" w:rsidRDefault="003C322A" w:rsidP="003C322A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C42">
              <w:rPr>
                <w:sz w:val="28"/>
              </w:rPr>
              <w:t>Introduction to jQuery</w:t>
            </w:r>
          </w:p>
          <w:p w14:paraId="246CB6EC" w14:textId="77777777" w:rsidR="003C322A" w:rsidRPr="00D50C42" w:rsidRDefault="003C322A" w:rsidP="003C322A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0C42">
              <w:rPr>
                <w:sz w:val="28"/>
              </w:rPr>
              <w:t>Working with jQuery Objects</w:t>
            </w:r>
          </w:p>
          <w:p w14:paraId="79B2411D" w14:textId="77777777" w:rsidR="003C322A" w:rsidRPr="00D50C42" w:rsidRDefault="003C322A" w:rsidP="003C322A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0C42">
              <w:rPr>
                <w:sz w:val="28"/>
              </w:rPr>
              <w:t>Reading JavaScript Documentation</w:t>
            </w:r>
          </w:p>
          <w:p w14:paraId="4678FD61" w14:textId="77777777" w:rsidR="003C322A" w:rsidRPr="00D50C42" w:rsidRDefault="003C322A" w:rsidP="003C322A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0C42">
              <w:rPr>
                <w:sz w:val="28"/>
              </w:rPr>
              <w:t>Libraries, Plugins, and Widgets</w:t>
            </w:r>
          </w:p>
          <w:p w14:paraId="25F10B95" w14:textId="2A9D5838" w:rsidR="003C322A" w:rsidRDefault="003C322A" w:rsidP="003C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C42">
              <w:rPr>
                <w:sz w:val="28"/>
              </w:rPr>
              <w:t>Loops, Chaining and Refactoring</w:t>
            </w:r>
          </w:p>
        </w:tc>
      </w:tr>
      <w:tr w:rsidR="003C322A" w14:paraId="5D6ED441" w14:textId="77777777" w:rsidTr="003C3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97618EA" w14:textId="7EC10E78" w:rsidR="003C322A" w:rsidRPr="00D50C42" w:rsidRDefault="00237375" w:rsidP="003C322A">
            <w:pPr>
              <w:rPr>
                <w:sz w:val="32"/>
              </w:rPr>
            </w:pPr>
            <w:r>
              <w:rPr>
                <w:sz w:val="32"/>
              </w:rPr>
              <w:t>Project</w:t>
            </w:r>
          </w:p>
        </w:tc>
        <w:tc>
          <w:tcPr>
            <w:tcW w:w="4945" w:type="dxa"/>
          </w:tcPr>
          <w:p w14:paraId="3E853B09" w14:textId="37DDB56B" w:rsidR="00237375" w:rsidRPr="00237375" w:rsidRDefault="00237375" w:rsidP="00237375">
            <w:pPr>
              <w:pStyle w:val="ListParagraph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Project by mentor and student side by side</w:t>
            </w:r>
          </w:p>
          <w:p w14:paraId="52A6A0AC" w14:textId="18E64438" w:rsidR="003C322A" w:rsidRPr="00D50C42" w:rsidRDefault="00237375" w:rsidP="003C322A">
            <w:pPr>
              <w:pStyle w:val="ListParagraph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Project by student</w:t>
            </w:r>
          </w:p>
        </w:tc>
      </w:tr>
    </w:tbl>
    <w:p w14:paraId="2EBFAA73" w14:textId="677AAB7E" w:rsidR="006B4FCB" w:rsidRPr="00D94DAE" w:rsidRDefault="006B4FCB" w:rsidP="00D94DAE"/>
    <w:sectPr w:rsidR="006B4FCB" w:rsidRPr="00D94DAE" w:rsidSect="00F82505">
      <w:pgSz w:w="11906" w:h="16838" w:code="9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A1224" w14:textId="77777777" w:rsidR="004E7800" w:rsidRDefault="004E7800">
      <w:pPr>
        <w:spacing w:after="0"/>
      </w:pPr>
      <w:r>
        <w:separator/>
      </w:r>
    </w:p>
  </w:endnote>
  <w:endnote w:type="continuationSeparator" w:id="0">
    <w:p w14:paraId="64EC8596" w14:textId="77777777" w:rsidR="004E7800" w:rsidRDefault="004E7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51FFB" w14:textId="77777777" w:rsidR="00645A75" w:rsidRDefault="00C70C09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778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C09BF" w14:textId="77777777" w:rsidR="004E7800" w:rsidRDefault="004E7800">
      <w:pPr>
        <w:spacing w:after="0"/>
      </w:pPr>
      <w:r>
        <w:separator/>
      </w:r>
    </w:p>
  </w:footnote>
  <w:footnote w:type="continuationSeparator" w:id="0">
    <w:p w14:paraId="58EEFEEA" w14:textId="77777777" w:rsidR="004E7800" w:rsidRDefault="004E78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F1BF5"/>
    <w:multiLevelType w:val="hybridMultilevel"/>
    <w:tmpl w:val="54EECA06"/>
    <w:lvl w:ilvl="0" w:tplc="9B50CB7A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87803"/>
    <w:multiLevelType w:val="hybridMultilevel"/>
    <w:tmpl w:val="6688D610"/>
    <w:lvl w:ilvl="0" w:tplc="9B50CB7A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B3C89"/>
    <w:multiLevelType w:val="hybridMultilevel"/>
    <w:tmpl w:val="22544CD8"/>
    <w:lvl w:ilvl="0" w:tplc="9B50CB7A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37DCA"/>
    <w:multiLevelType w:val="hybridMultilevel"/>
    <w:tmpl w:val="05365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35C6C"/>
    <w:multiLevelType w:val="hybridMultilevel"/>
    <w:tmpl w:val="AE4296CA"/>
    <w:lvl w:ilvl="0" w:tplc="9B50CB7A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A2C9C"/>
    <w:multiLevelType w:val="hybridMultilevel"/>
    <w:tmpl w:val="1A163D90"/>
    <w:lvl w:ilvl="0" w:tplc="9B50CB7A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76487"/>
    <w:multiLevelType w:val="hybridMultilevel"/>
    <w:tmpl w:val="AF26D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74F73"/>
    <w:multiLevelType w:val="hybridMultilevel"/>
    <w:tmpl w:val="608A1204"/>
    <w:lvl w:ilvl="0" w:tplc="9B50CB7A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51C8D"/>
    <w:multiLevelType w:val="hybridMultilevel"/>
    <w:tmpl w:val="038422FA"/>
    <w:lvl w:ilvl="0" w:tplc="9B50CB7A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B165E"/>
    <w:multiLevelType w:val="hybridMultilevel"/>
    <w:tmpl w:val="94C03262"/>
    <w:lvl w:ilvl="0" w:tplc="4016D9BA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360810"/>
    <w:multiLevelType w:val="hybridMultilevel"/>
    <w:tmpl w:val="A2A06EA4"/>
    <w:lvl w:ilvl="0" w:tplc="F588F34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97453"/>
    <w:multiLevelType w:val="hybridMultilevel"/>
    <w:tmpl w:val="F71A2730"/>
    <w:lvl w:ilvl="0" w:tplc="E6865A3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872AD"/>
    <w:multiLevelType w:val="hybridMultilevel"/>
    <w:tmpl w:val="5CE88A32"/>
    <w:lvl w:ilvl="0" w:tplc="9B50CB7A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3012D"/>
    <w:multiLevelType w:val="hybridMultilevel"/>
    <w:tmpl w:val="E5F6AE04"/>
    <w:lvl w:ilvl="0" w:tplc="6B02A5A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66102"/>
    <w:multiLevelType w:val="hybridMultilevel"/>
    <w:tmpl w:val="918C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F33266"/>
    <w:multiLevelType w:val="hybridMultilevel"/>
    <w:tmpl w:val="617A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6"/>
  </w:num>
  <w:num w:numId="4">
    <w:abstractNumId w:val="19"/>
  </w:num>
  <w:num w:numId="5">
    <w:abstractNumId w:val="1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21"/>
  </w:num>
  <w:num w:numId="17">
    <w:abstractNumId w:val="24"/>
  </w:num>
  <w:num w:numId="18">
    <w:abstractNumId w:val="16"/>
  </w:num>
  <w:num w:numId="19">
    <w:abstractNumId w:val="23"/>
  </w:num>
  <w:num w:numId="20">
    <w:abstractNumId w:val="13"/>
  </w:num>
  <w:num w:numId="21">
    <w:abstractNumId w:val="11"/>
  </w:num>
  <w:num w:numId="22">
    <w:abstractNumId w:val="10"/>
  </w:num>
  <w:num w:numId="23">
    <w:abstractNumId w:val="14"/>
  </w:num>
  <w:num w:numId="24">
    <w:abstractNumId w:val="12"/>
  </w:num>
  <w:num w:numId="25">
    <w:abstractNumId w:val="22"/>
  </w:num>
  <w:num w:numId="26">
    <w:abstractNumId w:val="18"/>
  </w:num>
  <w:num w:numId="27">
    <w:abstractNumId w:val="17"/>
  </w:num>
  <w:num w:numId="28">
    <w:abstractNumId w:val="1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36"/>
    <w:rsid w:val="00056B8E"/>
    <w:rsid w:val="000E7AD5"/>
    <w:rsid w:val="00175CD3"/>
    <w:rsid w:val="001A148C"/>
    <w:rsid w:val="001C1A07"/>
    <w:rsid w:val="001E1E51"/>
    <w:rsid w:val="00202000"/>
    <w:rsid w:val="00216B82"/>
    <w:rsid w:val="00223736"/>
    <w:rsid w:val="00237375"/>
    <w:rsid w:val="0024197D"/>
    <w:rsid w:val="00290CC6"/>
    <w:rsid w:val="002D56EE"/>
    <w:rsid w:val="002F30E3"/>
    <w:rsid w:val="003858A9"/>
    <w:rsid w:val="003B0391"/>
    <w:rsid w:val="003C322A"/>
    <w:rsid w:val="003E2D26"/>
    <w:rsid w:val="00424218"/>
    <w:rsid w:val="0047050B"/>
    <w:rsid w:val="00471CC9"/>
    <w:rsid w:val="00481D52"/>
    <w:rsid w:val="0049312D"/>
    <w:rsid w:val="004B3A36"/>
    <w:rsid w:val="004E7800"/>
    <w:rsid w:val="004F02EE"/>
    <w:rsid w:val="005136FB"/>
    <w:rsid w:val="00540212"/>
    <w:rsid w:val="00544E8A"/>
    <w:rsid w:val="0059569D"/>
    <w:rsid w:val="005A0D75"/>
    <w:rsid w:val="005F37AF"/>
    <w:rsid w:val="00645A75"/>
    <w:rsid w:val="006966AE"/>
    <w:rsid w:val="006B4FCB"/>
    <w:rsid w:val="006E6C58"/>
    <w:rsid w:val="006F6BCF"/>
    <w:rsid w:val="006F7190"/>
    <w:rsid w:val="007233F8"/>
    <w:rsid w:val="00763449"/>
    <w:rsid w:val="007824E9"/>
    <w:rsid w:val="007E0C3F"/>
    <w:rsid w:val="0080096C"/>
    <w:rsid w:val="00855DE9"/>
    <w:rsid w:val="00865AAC"/>
    <w:rsid w:val="008766E9"/>
    <w:rsid w:val="00883B4C"/>
    <w:rsid w:val="00897784"/>
    <w:rsid w:val="008D416A"/>
    <w:rsid w:val="008D5D24"/>
    <w:rsid w:val="00926BEE"/>
    <w:rsid w:val="00951381"/>
    <w:rsid w:val="009550F6"/>
    <w:rsid w:val="00983D12"/>
    <w:rsid w:val="009D1E5C"/>
    <w:rsid w:val="009D3D78"/>
    <w:rsid w:val="009E337C"/>
    <w:rsid w:val="00A66C39"/>
    <w:rsid w:val="00A67D06"/>
    <w:rsid w:val="00B15429"/>
    <w:rsid w:val="00B35700"/>
    <w:rsid w:val="00B4621A"/>
    <w:rsid w:val="00B55513"/>
    <w:rsid w:val="00B766DC"/>
    <w:rsid w:val="00B96BA5"/>
    <w:rsid w:val="00BA5A96"/>
    <w:rsid w:val="00BE60A5"/>
    <w:rsid w:val="00C13C8B"/>
    <w:rsid w:val="00C70C09"/>
    <w:rsid w:val="00CA7742"/>
    <w:rsid w:val="00D13E6D"/>
    <w:rsid w:val="00D23331"/>
    <w:rsid w:val="00D50C42"/>
    <w:rsid w:val="00D94DAE"/>
    <w:rsid w:val="00D97BC9"/>
    <w:rsid w:val="00DD45CB"/>
    <w:rsid w:val="00E974B6"/>
    <w:rsid w:val="00EE45B5"/>
    <w:rsid w:val="00F233A6"/>
    <w:rsid w:val="00F649AF"/>
    <w:rsid w:val="00F82505"/>
    <w:rsid w:val="00FB092A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5C9C6"/>
  <w15:chartTrackingRefBased/>
  <w15:docId w15:val="{64C497FE-AD6E-46B1-8148-5A0A215D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endra%20Shahi\AppData\Roaming\Microsoft\Templates\Teacher's%20syllabus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57967ECB4B4BA19118B8DDE1C04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DDAC0-4A79-4CFE-8284-D424AD6DE4A8}"/>
      </w:docPartPr>
      <w:docPartBody>
        <w:p w:rsidR="00703519" w:rsidRDefault="008E4212">
          <w:pPr>
            <w:pStyle w:val="0057967ECB4B4BA19118B8DDE1C041BC"/>
          </w:pPr>
          <w:r>
            <w:t>Description</w:t>
          </w:r>
        </w:p>
      </w:docPartBody>
    </w:docPart>
    <w:docPart>
      <w:docPartPr>
        <w:name w:val="DADE02366E1C4D4CBD9E06A2A64D0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5F3FC-CDFE-4F06-9F26-EC0A74B01190}"/>
      </w:docPartPr>
      <w:docPartBody>
        <w:p w:rsidR="00703519" w:rsidRDefault="008E4212">
          <w:pPr>
            <w:pStyle w:val="DADE02366E1C4D4CBD9E06A2A64D0F8E"/>
          </w:pPr>
          <w:r>
            <w:t>Expectations and Goals</w:t>
          </w:r>
        </w:p>
      </w:docPartBody>
    </w:docPart>
    <w:docPart>
      <w:docPartPr>
        <w:name w:val="BFDBB9C9B7944CFC83A57BBA483C0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21447-3F99-4FDE-A030-661405653170}"/>
      </w:docPartPr>
      <w:docPartBody>
        <w:p w:rsidR="00703519" w:rsidRDefault="008E4212">
          <w:pPr>
            <w:pStyle w:val="BFDBB9C9B7944CFC83A57BBA483C0619"/>
          </w:pPr>
          <w:r>
            <w:t>Course Materials</w:t>
          </w:r>
        </w:p>
      </w:docPartBody>
    </w:docPart>
    <w:docPart>
      <w:docPartPr>
        <w:name w:val="1800A6CCD3434F3E868B425AC5DFB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6E695-6000-49A3-BB24-C57F91C4D415}"/>
      </w:docPartPr>
      <w:docPartBody>
        <w:p w:rsidR="00703519" w:rsidRDefault="008E4212">
          <w:pPr>
            <w:pStyle w:val="1800A6CCD3434F3E868B425AC5DFB727"/>
          </w:pPr>
          <w:r>
            <w:t>Required Materials</w:t>
          </w:r>
        </w:p>
      </w:docPartBody>
    </w:docPart>
    <w:docPart>
      <w:docPartPr>
        <w:name w:val="2AFB63965EB44C5D9A4E1676A8634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75F91-73DC-4AD2-8527-493591846301}"/>
      </w:docPartPr>
      <w:docPartBody>
        <w:p w:rsidR="00703519" w:rsidRDefault="008E4212">
          <w:pPr>
            <w:pStyle w:val="2AFB63965EB44C5D9A4E1676A863491C"/>
          </w:pPr>
          <w:r>
            <w:t>Optional Materials</w:t>
          </w:r>
        </w:p>
      </w:docPartBody>
    </w:docPart>
    <w:docPart>
      <w:docPartPr>
        <w:name w:val="A26A1B26FDD342F2BBD8F164CBD6B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54A72-71DA-4960-AAFD-D30081DBB847}"/>
      </w:docPartPr>
      <w:docPartBody>
        <w:p w:rsidR="00703519" w:rsidRDefault="008E4212">
          <w:pPr>
            <w:pStyle w:val="A26A1B26FDD342F2BBD8F164CBD6B203"/>
          </w:pPr>
          <w:r>
            <w:t xml:space="preserve">Course Schedule </w:t>
          </w:r>
        </w:p>
      </w:docPartBody>
    </w:docPart>
    <w:docPart>
      <w:docPartPr>
        <w:name w:val="8C2FA36234BC4644B45AF0328127E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71FB1-B5D4-40CD-85DE-7582C99406F7}"/>
      </w:docPartPr>
      <w:docPartBody>
        <w:p w:rsidR="007D62E3" w:rsidRDefault="00523BAF" w:rsidP="00523BAF">
          <w:pPr>
            <w:pStyle w:val="8C2FA36234BC4644B45AF0328127E007"/>
          </w:pPr>
          <w:r>
            <w:t>Topic</w:t>
          </w:r>
        </w:p>
      </w:docPartBody>
    </w:docPart>
    <w:docPart>
      <w:docPartPr>
        <w:name w:val="26088BF80D414E48AD3955A2D8100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6AAEF-7A93-4681-A593-1428FB1E0EA6}"/>
      </w:docPartPr>
      <w:docPartBody>
        <w:p w:rsidR="007D62E3" w:rsidRDefault="00523BAF" w:rsidP="00523BAF">
          <w:pPr>
            <w:pStyle w:val="26088BF80D414E48AD3955A2D8100F25"/>
          </w:pPr>
          <w:r>
            <w:t>Reading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88"/>
    <w:rsid w:val="001B6D13"/>
    <w:rsid w:val="00523BAF"/>
    <w:rsid w:val="00703519"/>
    <w:rsid w:val="007D62E3"/>
    <w:rsid w:val="008E4212"/>
    <w:rsid w:val="00956EB8"/>
    <w:rsid w:val="00CD5170"/>
    <w:rsid w:val="00D24B12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E5E5168610453D9C3E3D4E71144BB6">
    <w:name w:val="E6E5E5168610453D9C3E3D4E71144BB6"/>
  </w:style>
  <w:style w:type="paragraph" w:customStyle="1" w:styleId="D44B10949B71493999741D83DA03D08D">
    <w:name w:val="D44B10949B71493999741D83DA03D08D"/>
  </w:style>
  <w:style w:type="paragraph" w:customStyle="1" w:styleId="AEF9D984A3F04439B0AD146C45932677">
    <w:name w:val="AEF9D984A3F04439B0AD146C45932677"/>
  </w:style>
  <w:style w:type="paragraph" w:customStyle="1" w:styleId="AD9EFFFBD53B4EC6829C8D838DEB845E">
    <w:name w:val="AD9EFFFBD53B4EC6829C8D838DEB845E"/>
  </w:style>
  <w:style w:type="paragraph" w:customStyle="1" w:styleId="15902A1C91E345868F75810AFEE865BD">
    <w:name w:val="15902A1C91E345868F75810AFEE865BD"/>
  </w:style>
  <w:style w:type="paragraph" w:customStyle="1" w:styleId="3B590552550347B5B7C0D2DD35868DE9">
    <w:name w:val="3B590552550347B5B7C0D2DD35868DE9"/>
  </w:style>
  <w:style w:type="paragraph" w:customStyle="1" w:styleId="D8A186227E0A4646ABC63BAF5D05EA0E">
    <w:name w:val="D8A186227E0A4646ABC63BAF5D05EA0E"/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paragraph" w:customStyle="1" w:styleId="0D2137238EFE43DA923D28EA12751B93">
    <w:name w:val="0D2137238EFE43DA923D28EA12751B93"/>
  </w:style>
  <w:style w:type="paragraph" w:customStyle="1" w:styleId="AB316EAA2BFD4C25A8E85056597AE63E">
    <w:name w:val="AB316EAA2BFD4C25A8E85056597AE63E"/>
  </w:style>
  <w:style w:type="paragraph" w:customStyle="1" w:styleId="F7CB6E2CD65545D3B4D77A34B50ED2E5">
    <w:name w:val="F7CB6E2CD65545D3B4D77A34B50ED2E5"/>
  </w:style>
  <w:style w:type="paragraph" w:customStyle="1" w:styleId="34715348663242F48C7C6A98A7805DD4">
    <w:name w:val="34715348663242F48C7C6A98A7805DD4"/>
  </w:style>
  <w:style w:type="paragraph" w:customStyle="1" w:styleId="6D51ACB9A52B476E8C9E067EA2FBD307">
    <w:name w:val="6D51ACB9A52B476E8C9E067EA2FBD307"/>
  </w:style>
  <w:style w:type="paragraph" w:customStyle="1" w:styleId="DC6E084DA39449958ADB57AB23F8B688">
    <w:name w:val="DC6E084DA39449958ADB57AB23F8B688"/>
  </w:style>
  <w:style w:type="paragraph" w:customStyle="1" w:styleId="0057967ECB4B4BA19118B8DDE1C041BC">
    <w:name w:val="0057967ECB4B4BA19118B8DDE1C041BC"/>
  </w:style>
  <w:style w:type="paragraph" w:customStyle="1" w:styleId="1227ACE897FC4D6A825F57A7F84F5661">
    <w:name w:val="1227ACE897FC4D6A825F57A7F84F5661"/>
  </w:style>
  <w:style w:type="paragraph" w:customStyle="1" w:styleId="DADE02366E1C4D4CBD9E06A2A64D0F8E">
    <w:name w:val="DADE02366E1C4D4CBD9E06A2A64D0F8E"/>
  </w:style>
  <w:style w:type="paragraph" w:customStyle="1" w:styleId="C8D731D130D24630A5D6672077BC868F">
    <w:name w:val="C8D731D130D24630A5D6672077BC868F"/>
  </w:style>
  <w:style w:type="paragraph" w:customStyle="1" w:styleId="4589C7363EFE4E808D772EC7153DA8F2">
    <w:name w:val="4589C7363EFE4E808D772EC7153DA8F2"/>
  </w:style>
  <w:style w:type="paragraph" w:customStyle="1" w:styleId="BFDBB9C9B7944CFC83A57BBA483C0619">
    <w:name w:val="BFDBB9C9B7944CFC83A57BBA483C0619"/>
  </w:style>
  <w:style w:type="paragraph" w:customStyle="1" w:styleId="1800A6CCD3434F3E868B425AC5DFB727">
    <w:name w:val="1800A6CCD3434F3E868B425AC5DFB727"/>
  </w:style>
  <w:style w:type="paragraph" w:customStyle="1" w:styleId="5F8C38789A3D430DA32E3F1CB065A5C8">
    <w:name w:val="5F8C38789A3D430DA32E3F1CB065A5C8"/>
  </w:style>
  <w:style w:type="paragraph" w:customStyle="1" w:styleId="135F343198C14494A39A4F0B4F575087">
    <w:name w:val="135F343198C14494A39A4F0B4F575087"/>
  </w:style>
  <w:style w:type="paragraph" w:customStyle="1" w:styleId="25AF15704B754C2382DBE3164361B675">
    <w:name w:val="25AF15704B754C2382DBE3164361B675"/>
  </w:style>
  <w:style w:type="paragraph" w:customStyle="1" w:styleId="2AFB63965EB44C5D9A4E1676A863491C">
    <w:name w:val="2AFB63965EB44C5D9A4E1676A863491C"/>
  </w:style>
  <w:style w:type="paragraph" w:customStyle="1" w:styleId="C8D352766C004B1CAFB178557C1FDBA6">
    <w:name w:val="C8D352766C004B1CAFB178557C1FDBA6"/>
  </w:style>
  <w:style w:type="paragraph" w:customStyle="1" w:styleId="8A1F3CD22858460AAAAD1751A5C5B1D9">
    <w:name w:val="8A1F3CD22858460AAAAD1751A5C5B1D9"/>
  </w:style>
  <w:style w:type="paragraph" w:customStyle="1" w:styleId="9A24B24061D3430D8DA15EF507240E07">
    <w:name w:val="9A24B24061D3430D8DA15EF507240E07"/>
  </w:style>
  <w:style w:type="paragraph" w:customStyle="1" w:styleId="32D024E4919744DE9E8641837DF4D2CD">
    <w:name w:val="32D024E4919744DE9E8641837DF4D2CD"/>
  </w:style>
  <w:style w:type="paragraph" w:customStyle="1" w:styleId="157DC197C5564CFDB52BDCDF65DEC1C4">
    <w:name w:val="157DC197C5564CFDB52BDCDF65DEC1C4"/>
  </w:style>
  <w:style w:type="paragraph" w:customStyle="1" w:styleId="0B0519DDE90A4E258155642B214ECF23">
    <w:name w:val="0B0519DDE90A4E258155642B214ECF23"/>
  </w:style>
  <w:style w:type="paragraph" w:customStyle="1" w:styleId="84CB524ACF6D4EA0AA82B4F9E6547A1C">
    <w:name w:val="84CB524ACF6D4EA0AA82B4F9E6547A1C"/>
  </w:style>
  <w:style w:type="paragraph" w:customStyle="1" w:styleId="A26A1B26FDD342F2BBD8F164CBD6B203">
    <w:name w:val="A26A1B26FDD342F2BBD8F164CBD6B203"/>
  </w:style>
  <w:style w:type="paragraph" w:customStyle="1" w:styleId="E99F8B3381A64D5C805C2BC690B8DC04">
    <w:name w:val="E99F8B3381A64D5C805C2BC690B8DC04"/>
  </w:style>
  <w:style w:type="paragraph" w:customStyle="1" w:styleId="CB9967C59186449E9620010FC1470429">
    <w:name w:val="CB9967C59186449E9620010FC1470429"/>
  </w:style>
  <w:style w:type="paragraph" w:customStyle="1" w:styleId="F65BA3C91A7048A0B17EF12021B78182">
    <w:name w:val="F65BA3C91A7048A0B17EF12021B78182"/>
  </w:style>
  <w:style w:type="paragraph" w:customStyle="1" w:styleId="BD7757981BB24D58870A3B3AEDE946EC">
    <w:name w:val="BD7757981BB24D58870A3B3AEDE946EC"/>
  </w:style>
  <w:style w:type="paragraph" w:customStyle="1" w:styleId="F45C57AB1B38435091B643867120656E">
    <w:name w:val="F45C57AB1B38435091B643867120656E"/>
  </w:style>
  <w:style w:type="paragraph" w:customStyle="1" w:styleId="FAC948A5DC5B4439842E9316CA4D7185">
    <w:name w:val="FAC948A5DC5B4439842E9316CA4D7185"/>
  </w:style>
  <w:style w:type="paragraph" w:customStyle="1" w:styleId="A8DFA349B58848D7BE57BE65A9C8E47D">
    <w:name w:val="A8DFA349B58848D7BE57BE65A9C8E47D"/>
  </w:style>
  <w:style w:type="paragraph" w:customStyle="1" w:styleId="5603A2693BB04442B77CA94B66F0CDDD">
    <w:name w:val="5603A2693BB04442B77CA94B66F0CDDD"/>
  </w:style>
  <w:style w:type="paragraph" w:customStyle="1" w:styleId="ABF41ABF79D64C07BA45F6E627349CF4">
    <w:name w:val="ABF41ABF79D64C07BA45F6E627349CF4"/>
  </w:style>
  <w:style w:type="paragraph" w:customStyle="1" w:styleId="193B473949E94E8BA11F9DA4D6D190EF">
    <w:name w:val="193B473949E94E8BA11F9DA4D6D190EF"/>
  </w:style>
  <w:style w:type="paragraph" w:customStyle="1" w:styleId="5C8BDA1843144BED95CBACACCE48E7CA">
    <w:name w:val="5C8BDA1843144BED95CBACACCE48E7CA"/>
  </w:style>
  <w:style w:type="paragraph" w:customStyle="1" w:styleId="51213E9090004BC1870B311243042F10">
    <w:name w:val="51213E9090004BC1870B311243042F10"/>
  </w:style>
  <w:style w:type="paragraph" w:customStyle="1" w:styleId="C1BB95B7A57047928D4DA7DFC4885333">
    <w:name w:val="C1BB95B7A57047928D4DA7DFC4885333"/>
  </w:style>
  <w:style w:type="paragraph" w:customStyle="1" w:styleId="24572276BC32495B801D5C5FA19C283E">
    <w:name w:val="24572276BC32495B801D5C5FA19C283E"/>
  </w:style>
  <w:style w:type="paragraph" w:customStyle="1" w:styleId="6397862A1591446E9BF5A4498EEF629B">
    <w:name w:val="6397862A1591446E9BF5A4498EEF629B"/>
  </w:style>
  <w:style w:type="paragraph" w:customStyle="1" w:styleId="860955C9693F45939465682897036489">
    <w:name w:val="860955C9693F45939465682897036489"/>
  </w:style>
  <w:style w:type="paragraph" w:customStyle="1" w:styleId="CF2AA83D48F5438193E6A76DC1822758">
    <w:name w:val="CF2AA83D48F5438193E6A76DC1822758"/>
  </w:style>
  <w:style w:type="paragraph" w:customStyle="1" w:styleId="3E88A199530C4CB49C51C215DF7F2BBB">
    <w:name w:val="3E88A199530C4CB49C51C215DF7F2BBB"/>
  </w:style>
  <w:style w:type="paragraph" w:customStyle="1" w:styleId="157AC85AF2644189AFD2E5A148940807">
    <w:name w:val="157AC85AF2644189AFD2E5A148940807"/>
  </w:style>
  <w:style w:type="paragraph" w:customStyle="1" w:styleId="8A18A129C1734076986E3561EF27CB8F">
    <w:name w:val="8A18A129C1734076986E3561EF27CB8F"/>
  </w:style>
  <w:style w:type="paragraph" w:customStyle="1" w:styleId="B2E5DCDB62CD45008A2DA1290EE08ABC">
    <w:name w:val="B2E5DCDB62CD45008A2DA1290EE08ABC"/>
  </w:style>
  <w:style w:type="paragraph" w:customStyle="1" w:styleId="28FC3EDDB4C546E79CA9730245C9E274">
    <w:name w:val="28FC3EDDB4C546E79CA9730245C9E274"/>
  </w:style>
  <w:style w:type="paragraph" w:customStyle="1" w:styleId="7874D695BD364C7D95FD3CEAC3554EA2">
    <w:name w:val="7874D695BD364C7D95FD3CEAC3554EA2"/>
  </w:style>
  <w:style w:type="paragraph" w:customStyle="1" w:styleId="741C52BF7F2B4C2EA1F3C5DB4E2C1AD7">
    <w:name w:val="741C52BF7F2B4C2EA1F3C5DB4E2C1AD7"/>
  </w:style>
  <w:style w:type="paragraph" w:customStyle="1" w:styleId="3C743B6201EA418185EC8F4C465DD25C">
    <w:name w:val="3C743B6201EA418185EC8F4C465DD25C"/>
  </w:style>
  <w:style w:type="paragraph" w:customStyle="1" w:styleId="6FD8DA2758244F2EB8126AF1400909F1">
    <w:name w:val="6FD8DA2758244F2EB8126AF1400909F1"/>
  </w:style>
  <w:style w:type="paragraph" w:customStyle="1" w:styleId="92799D19093B42568CF081FD5A9D9918">
    <w:name w:val="92799D19093B42568CF081FD5A9D9918"/>
  </w:style>
  <w:style w:type="paragraph" w:customStyle="1" w:styleId="AB3147325B5B45F3A5AE58EBCAFD9ED2">
    <w:name w:val="AB3147325B5B45F3A5AE58EBCAFD9ED2"/>
  </w:style>
  <w:style w:type="paragraph" w:customStyle="1" w:styleId="6AED23B1E42D48B899F7191D433E18DC">
    <w:name w:val="6AED23B1E42D48B899F7191D433E18DC"/>
    <w:rsid w:val="00FA1788"/>
  </w:style>
  <w:style w:type="paragraph" w:customStyle="1" w:styleId="CF410A0ACECC466F8F16513B894A50E6">
    <w:name w:val="CF410A0ACECC466F8F16513B894A50E6"/>
    <w:rsid w:val="00FA1788"/>
  </w:style>
  <w:style w:type="paragraph" w:customStyle="1" w:styleId="60A9BCF7A6A746E5928A9B8BE48DCEF6">
    <w:name w:val="60A9BCF7A6A746E5928A9B8BE48DCEF6"/>
    <w:rsid w:val="00FA1788"/>
  </w:style>
  <w:style w:type="paragraph" w:customStyle="1" w:styleId="A4865FB679A44979A5DC9BBB801F49E6">
    <w:name w:val="A4865FB679A44979A5DC9BBB801F49E6"/>
    <w:rsid w:val="00FA1788"/>
  </w:style>
  <w:style w:type="paragraph" w:customStyle="1" w:styleId="DD495C7D02034458B75DB4A412242885">
    <w:name w:val="DD495C7D02034458B75DB4A412242885"/>
    <w:rsid w:val="00FA1788"/>
  </w:style>
  <w:style w:type="paragraph" w:customStyle="1" w:styleId="1882005FC0AD42569356576649AA85A0">
    <w:name w:val="1882005FC0AD42569356576649AA85A0"/>
    <w:rsid w:val="00FA1788"/>
  </w:style>
  <w:style w:type="paragraph" w:customStyle="1" w:styleId="662DCDE6DAE24B8984D61F69ABE40C95">
    <w:name w:val="662DCDE6DAE24B8984D61F69ABE40C95"/>
    <w:rsid w:val="00FA1788"/>
  </w:style>
  <w:style w:type="paragraph" w:customStyle="1" w:styleId="A8A5CE6658D44738B23B239960A734D7">
    <w:name w:val="A8A5CE6658D44738B23B239960A734D7"/>
    <w:rsid w:val="00FA1788"/>
  </w:style>
  <w:style w:type="paragraph" w:customStyle="1" w:styleId="988703CD66784E3DBD3DAFA628B321B0">
    <w:name w:val="988703CD66784E3DBD3DAFA628B321B0"/>
    <w:rsid w:val="00FA1788"/>
  </w:style>
  <w:style w:type="paragraph" w:customStyle="1" w:styleId="CEA7B1AA73814490A02242C15B0B7583">
    <w:name w:val="CEA7B1AA73814490A02242C15B0B7583"/>
    <w:rsid w:val="00FA1788"/>
  </w:style>
  <w:style w:type="paragraph" w:customStyle="1" w:styleId="3ADDFC349D3B4BE78809AB7B36BBC627">
    <w:name w:val="3ADDFC349D3B4BE78809AB7B36BBC627"/>
    <w:rsid w:val="00FA1788"/>
  </w:style>
  <w:style w:type="paragraph" w:customStyle="1" w:styleId="239FBEB325AC4C119ADBBC7B85D05C91">
    <w:name w:val="239FBEB325AC4C119ADBBC7B85D05C91"/>
    <w:rsid w:val="00FA1788"/>
  </w:style>
  <w:style w:type="paragraph" w:customStyle="1" w:styleId="6AEA89125D104E5EAEBD2B7B4498FA49">
    <w:name w:val="6AEA89125D104E5EAEBD2B7B4498FA49"/>
    <w:rsid w:val="00FA1788"/>
  </w:style>
  <w:style w:type="paragraph" w:customStyle="1" w:styleId="681D9BD22B36473C9A974B9A3E7FFED1">
    <w:name w:val="681D9BD22B36473C9A974B9A3E7FFED1"/>
    <w:rsid w:val="00FA1788"/>
  </w:style>
  <w:style w:type="paragraph" w:customStyle="1" w:styleId="BE2368DE7A02433182AB62B7A60E011E">
    <w:name w:val="BE2368DE7A02433182AB62B7A60E011E"/>
    <w:rsid w:val="00FA1788"/>
  </w:style>
  <w:style w:type="paragraph" w:customStyle="1" w:styleId="8159A883422849F5BB134E22F175B5A9">
    <w:name w:val="8159A883422849F5BB134E22F175B5A9"/>
    <w:rsid w:val="00FA1788"/>
  </w:style>
  <w:style w:type="paragraph" w:customStyle="1" w:styleId="5BA686A7BCB94197A1A72249BB72876E">
    <w:name w:val="5BA686A7BCB94197A1A72249BB72876E"/>
    <w:rsid w:val="00FA1788"/>
  </w:style>
  <w:style w:type="paragraph" w:customStyle="1" w:styleId="96605DD6DE9D47D7B1D50D496ACE6409">
    <w:name w:val="96605DD6DE9D47D7B1D50D496ACE6409"/>
    <w:rsid w:val="00FA1788"/>
  </w:style>
  <w:style w:type="paragraph" w:customStyle="1" w:styleId="82DA3A826A70473F8D0E8604587710BD">
    <w:name w:val="82DA3A826A70473F8D0E8604587710BD"/>
    <w:rsid w:val="00FA1788"/>
  </w:style>
  <w:style w:type="paragraph" w:customStyle="1" w:styleId="3B76280E2FA54A889C786794BCA448CF">
    <w:name w:val="3B76280E2FA54A889C786794BCA448CF"/>
    <w:rsid w:val="00FA1788"/>
  </w:style>
  <w:style w:type="paragraph" w:customStyle="1" w:styleId="4B74EA48D5F24FCE91EFCC28A805BC89">
    <w:name w:val="4B74EA48D5F24FCE91EFCC28A805BC89"/>
    <w:rsid w:val="00FA1788"/>
  </w:style>
  <w:style w:type="paragraph" w:customStyle="1" w:styleId="3415D29831CE4697A3941E1D644E5E3E">
    <w:name w:val="3415D29831CE4697A3941E1D644E5E3E"/>
    <w:rsid w:val="001B6D13"/>
  </w:style>
  <w:style w:type="paragraph" w:customStyle="1" w:styleId="D950351DF34E425AB2603CE48631AAD0">
    <w:name w:val="D950351DF34E425AB2603CE48631AAD0"/>
    <w:rsid w:val="001B6D13"/>
  </w:style>
  <w:style w:type="paragraph" w:customStyle="1" w:styleId="8C2FA36234BC4644B45AF0328127E007">
    <w:name w:val="8C2FA36234BC4644B45AF0328127E007"/>
    <w:rsid w:val="00523BAF"/>
  </w:style>
  <w:style w:type="paragraph" w:customStyle="1" w:styleId="26088BF80D414E48AD3955A2D8100F25">
    <w:name w:val="26088BF80D414E48AD3955A2D8100F25"/>
    <w:rsid w:val="00523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6C0EF-4DD2-4034-8F92-637AA94A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6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&lt;Description&gt;</vt:lpstr>
      <vt:lpstr>    Front-end and back-end are terms used to characterize program interfaces and ser</vt:lpstr>
      <vt:lpstr>    &lt;Expectations and Goals&gt;</vt:lpstr>
      <vt:lpstr>&lt;Course Materials&gt;</vt:lpstr>
      <vt:lpstr>    &lt;Required Materials&gt;</vt:lpstr>
      <vt:lpstr>    &lt;Optional Materials&gt;</vt:lpstr>
      <vt:lpstr/>
      <vt:lpstr>&lt;Course Schedule &gt;</vt:lpstr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Dipendra Shahi Thakuri</dc:creator>
  <cp:keywords>Front-End Development with Dipendra</cp:keywords>
  <cp:lastModifiedBy>Dipendra km</cp:lastModifiedBy>
  <cp:revision>6</cp:revision>
  <cp:lastPrinted>2019-03-28T09:59:00Z</cp:lastPrinted>
  <dcterms:created xsi:type="dcterms:W3CDTF">2019-03-28T10:04:00Z</dcterms:created>
  <dcterms:modified xsi:type="dcterms:W3CDTF">2019-04-30T19:00:00Z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